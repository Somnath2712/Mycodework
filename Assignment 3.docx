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8437" w14:textId="3CC32401" w:rsidR="00E94641" w:rsidRDefault="00A37641">
      <w:pPr>
        <w:rPr>
          <w:b/>
          <w:bCs/>
        </w:rPr>
      </w:pPr>
      <w:r>
        <w:rPr>
          <w:b/>
          <w:bCs/>
        </w:rPr>
        <w:t>1.</w:t>
      </w:r>
      <w:r w:rsidR="001321DE">
        <w:rPr>
          <w:b/>
          <w:bCs/>
        </w:rPr>
        <w:t>What are the primitive data types in C Language?</w:t>
      </w:r>
    </w:p>
    <w:p w14:paraId="220418BC" w14:textId="15375334" w:rsidR="00DC53FE" w:rsidRDefault="001321DE">
      <w:proofErr w:type="spellStart"/>
      <w:r>
        <w:t>Ans</w:t>
      </w:r>
      <w:proofErr w:type="spellEnd"/>
      <w:r>
        <w:t xml:space="preserve">:- Those data types which are pre defined </w:t>
      </w:r>
      <w:r w:rsidR="00DC53FE">
        <w:t>in library and not create by user</w:t>
      </w:r>
      <w:r w:rsidR="004C5A05">
        <w:t xml:space="preserve">. Example – </w:t>
      </w:r>
      <w:proofErr w:type="spellStart"/>
      <w:r w:rsidR="004C5A05">
        <w:t>int</w:t>
      </w:r>
      <w:proofErr w:type="spellEnd"/>
      <w:r w:rsidR="004C5A05">
        <w:t>, char, float</w:t>
      </w:r>
      <w:r w:rsidR="00A37641">
        <w:t>, double</w:t>
      </w:r>
    </w:p>
    <w:p w14:paraId="7E11F226" w14:textId="77BF62CB" w:rsidR="00A37641" w:rsidRDefault="00A37641">
      <w:pPr>
        <w:rPr>
          <w:b/>
          <w:bCs/>
        </w:rPr>
      </w:pPr>
      <w:r>
        <w:rPr>
          <w:b/>
          <w:bCs/>
        </w:rPr>
        <w:t xml:space="preserve">2. </w:t>
      </w:r>
      <w:r w:rsidR="00A038A2">
        <w:rPr>
          <w:b/>
          <w:bCs/>
        </w:rPr>
        <w:t>What kind of statements can be written outside the function body?</w:t>
      </w:r>
    </w:p>
    <w:p w14:paraId="5B1DC586" w14:textId="4EBDDB42" w:rsidR="00A038A2" w:rsidRDefault="00A038A2">
      <w:proofErr w:type="spellStart"/>
      <w:r>
        <w:t>Ans</w:t>
      </w:r>
      <w:proofErr w:type="spellEnd"/>
      <w:r>
        <w:t xml:space="preserve">:- </w:t>
      </w:r>
      <w:r w:rsidR="00A36346">
        <w:t>Declaration statements</w:t>
      </w:r>
    </w:p>
    <w:p w14:paraId="1D5BE53F" w14:textId="32DF7F3C" w:rsidR="0003776B" w:rsidRDefault="0003776B">
      <w:pPr>
        <w:rPr>
          <w:b/>
          <w:bCs/>
        </w:rPr>
      </w:pPr>
      <w:r>
        <w:rPr>
          <w:b/>
          <w:bCs/>
        </w:rPr>
        <w:t xml:space="preserve">3. </w:t>
      </w:r>
      <w:r w:rsidR="005132D8">
        <w:rPr>
          <w:b/>
          <w:bCs/>
        </w:rPr>
        <w:t>What is the size of float type variable?</w:t>
      </w:r>
    </w:p>
    <w:p w14:paraId="62619AB7" w14:textId="745879C7" w:rsidR="005132D8" w:rsidRDefault="005132D8">
      <w:proofErr w:type="spellStart"/>
      <w:r>
        <w:t>Ans</w:t>
      </w:r>
      <w:proofErr w:type="spellEnd"/>
      <w:r>
        <w:t>:- 4 byte</w:t>
      </w:r>
    </w:p>
    <w:p w14:paraId="42DD708B" w14:textId="2DB63E68" w:rsidR="005132D8" w:rsidRDefault="005132D8">
      <w:pPr>
        <w:rPr>
          <w:b/>
          <w:bCs/>
        </w:rPr>
      </w:pPr>
      <w:r>
        <w:rPr>
          <w:b/>
          <w:bCs/>
        </w:rPr>
        <w:t xml:space="preserve">4. </w:t>
      </w:r>
      <w:r w:rsidR="004846D0">
        <w:rPr>
          <w:b/>
          <w:bCs/>
        </w:rPr>
        <w:t xml:space="preserve">What is the value of an </w:t>
      </w:r>
      <w:proofErr w:type="spellStart"/>
      <w:r w:rsidR="004846D0">
        <w:rPr>
          <w:b/>
          <w:bCs/>
        </w:rPr>
        <w:t>uninitialised</w:t>
      </w:r>
      <w:proofErr w:type="spellEnd"/>
      <w:r w:rsidR="004846D0">
        <w:rPr>
          <w:b/>
          <w:bCs/>
        </w:rPr>
        <w:t xml:space="preserve"> variable?</w:t>
      </w:r>
    </w:p>
    <w:p w14:paraId="4384E98F" w14:textId="4805EA56" w:rsidR="004846D0" w:rsidRDefault="004846D0">
      <w:proofErr w:type="spellStart"/>
      <w:r>
        <w:t>Ans</w:t>
      </w:r>
      <w:proofErr w:type="spellEnd"/>
      <w:r>
        <w:t xml:space="preserve">:- Garbage value </w:t>
      </w:r>
    </w:p>
    <w:p w14:paraId="25FBBE2F" w14:textId="60712067" w:rsidR="00150D1D" w:rsidRDefault="00150D1D">
      <w:pPr>
        <w:rPr>
          <w:b/>
          <w:bCs/>
        </w:rPr>
      </w:pPr>
      <w:r>
        <w:rPr>
          <w:b/>
          <w:bCs/>
        </w:rPr>
        <w:t xml:space="preserve">5. </w:t>
      </w:r>
      <w:r w:rsidR="009C7362">
        <w:rPr>
          <w:b/>
          <w:bCs/>
        </w:rPr>
        <w:t>What is the difference between float and double?</w:t>
      </w:r>
    </w:p>
    <w:p w14:paraId="6EF4FCA9" w14:textId="3FA65C01" w:rsidR="009C7362" w:rsidRDefault="007278DD">
      <w:proofErr w:type="spellStart"/>
      <w:r>
        <w:t>Ans</w:t>
      </w:r>
      <w:proofErr w:type="spellEnd"/>
      <w:r>
        <w:t xml:space="preserve">:- size of float variable is 4 byte, size of </w:t>
      </w:r>
      <w:r w:rsidR="007C262D">
        <w:t>double variable is 8 bytes</w:t>
      </w:r>
    </w:p>
    <w:p w14:paraId="6C2478F0" w14:textId="278532D7" w:rsidR="007C262D" w:rsidRDefault="00C257CC">
      <w:pPr>
        <w:rPr>
          <w:b/>
          <w:bCs/>
        </w:rPr>
      </w:pPr>
      <w:r>
        <w:rPr>
          <w:b/>
          <w:bCs/>
        </w:rPr>
        <w:t xml:space="preserve">6. </w:t>
      </w:r>
      <w:r w:rsidR="00707F22">
        <w:rPr>
          <w:b/>
          <w:bCs/>
        </w:rPr>
        <w:t>What is the full form of ASCII?</w:t>
      </w:r>
    </w:p>
    <w:p w14:paraId="3BFC3115" w14:textId="35A70926" w:rsidR="00707F22" w:rsidRDefault="00707F22">
      <w:proofErr w:type="spellStart"/>
      <w:r>
        <w:t>Ans</w:t>
      </w:r>
      <w:proofErr w:type="spellEnd"/>
      <w:r>
        <w:t xml:space="preserve">:- </w:t>
      </w:r>
      <w:r w:rsidR="008B0F1A">
        <w:t>American Standard Code for Information Interchange</w:t>
      </w:r>
    </w:p>
    <w:p w14:paraId="6416C6C0" w14:textId="60C6F496" w:rsidR="008B0F1A" w:rsidRDefault="008B0F1A">
      <w:pPr>
        <w:rPr>
          <w:b/>
          <w:bCs/>
        </w:rPr>
      </w:pPr>
      <w:r>
        <w:rPr>
          <w:b/>
          <w:bCs/>
        </w:rPr>
        <w:t xml:space="preserve">7. </w:t>
      </w:r>
      <w:r w:rsidR="004F1928">
        <w:rPr>
          <w:b/>
          <w:bCs/>
        </w:rPr>
        <w:t>What is the difference between a keyword and a function?</w:t>
      </w:r>
    </w:p>
    <w:p w14:paraId="4BA219E6" w14:textId="3D11F58A" w:rsidR="004F1928" w:rsidRDefault="004F1928">
      <w:proofErr w:type="spellStart"/>
      <w:r>
        <w:t>Ans</w:t>
      </w:r>
      <w:proofErr w:type="spellEnd"/>
      <w:r>
        <w:t xml:space="preserve">:- </w:t>
      </w:r>
      <w:r w:rsidR="002A536F">
        <w:rPr>
          <w:b/>
          <w:bCs/>
        </w:rPr>
        <w:t>keywords</w:t>
      </w:r>
      <w:r w:rsidR="00220F52">
        <w:t xml:space="preserve"> have a predefined meaning in library </w:t>
      </w:r>
      <w:r w:rsidR="002A536F">
        <w:t xml:space="preserve">files or by compiler and cannot be used as variable name </w:t>
      </w:r>
      <w:r w:rsidR="00B45814">
        <w:t xml:space="preserve">but </w:t>
      </w:r>
      <w:r w:rsidR="00B45814">
        <w:rPr>
          <w:b/>
          <w:bCs/>
        </w:rPr>
        <w:t xml:space="preserve">function </w:t>
      </w:r>
      <w:r w:rsidR="00B45814">
        <w:t xml:space="preserve">is a block of code which help the code to read with ease and it </w:t>
      </w:r>
      <w:r w:rsidR="005B5FA8">
        <w:t xml:space="preserve">is made by user, Some are pre defined also. </w:t>
      </w:r>
    </w:p>
    <w:p w14:paraId="6CF4F1B3" w14:textId="0B7856B4" w:rsidR="005B5FA8" w:rsidRDefault="005B5FA8">
      <w:pPr>
        <w:rPr>
          <w:b/>
          <w:bCs/>
        </w:rPr>
      </w:pPr>
      <w:r>
        <w:rPr>
          <w:b/>
          <w:bCs/>
        </w:rPr>
        <w:t xml:space="preserve">8. </w:t>
      </w:r>
      <w:r w:rsidR="00144A7D">
        <w:rPr>
          <w:b/>
          <w:bCs/>
        </w:rPr>
        <w:t>Explore the use of type modifiers in C language.</w:t>
      </w:r>
    </w:p>
    <w:p w14:paraId="4579DE9E" w14:textId="77777777" w:rsidR="00C520A0" w:rsidRDefault="00FC148D">
      <w:proofErr w:type="spellStart"/>
      <w:r>
        <w:t>Ans</w:t>
      </w:r>
      <w:proofErr w:type="spellEnd"/>
      <w:r>
        <w:t xml:space="preserve">:- </w:t>
      </w:r>
      <w:r w:rsidR="00C94D20">
        <w:t>There are two types of type modifiers</w:t>
      </w:r>
    </w:p>
    <w:p w14:paraId="5CCB113B" w14:textId="57E5008D" w:rsidR="00C94D20" w:rsidRDefault="00C520A0" w:rsidP="001C190D">
      <w:pPr>
        <w:pStyle w:val="ListParagraph"/>
        <w:numPr>
          <w:ilvl w:val="0"/>
          <w:numId w:val="15"/>
        </w:numPr>
      </w:pPr>
      <w:r>
        <w:t xml:space="preserve">Size modifier </w:t>
      </w:r>
      <w:r w:rsidR="001C190D">
        <w:t xml:space="preserve">—&gt; short, long </w:t>
      </w:r>
      <w:r w:rsidR="00B63FA7">
        <w:t xml:space="preserve">—&gt; </w:t>
      </w:r>
      <w:r w:rsidR="00B63FA7">
        <w:rPr>
          <w:b/>
          <w:bCs/>
        </w:rPr>
        <w:t xml:space="preserve">short </w:t>
      </w:r>
      <w:r w:rsidR="00B63FA7">
        <w:t xml:space="preserve">use for </w:t>
      </w:r>
      <w:r w:rsidR="00D01DC8">
        <w:t xml:space="preserve">store small values and decrease the size limit of variable. </w:t>
      </w:r>
      <w:r w:rsidR="00D01DC8">
        <w:rPr>
          <w:b/>
          <w:bCs/>
        </w:rPr>
        <w:t xml:space="preserve">long </w:t>
      </w:r>
      <w:r w:rsidR="00D01DC8">
        <w:t xml:space="preserve">use for store large values </w:t>
      </w:r>
      <w:r w:rsidR="00C059EB">
        <w:t>and extends the size limit of variable s</w:t>
      </w:r>
    </w:p>
    <w:p w14:paraId="53D45A4C" w14:textId="5B3D8FAB" w:rsidR="001C190D" w:rsidRDefault="001C190D" w:rsidP="001C190D">
      <w:pPr>
        <w:pStyle w:val="ListParagraph"/>
        <w:numPr>
          <w:ilvl w:val="0"/>
          <w:numId w:val="15"/>
        </w:numPr>
      </w:pPr>
      <w:r>
        <w:t xml:space="preserve">Sign </w:t>
      </w:r>
      <w:r w:rsidR="00126516">
        <w:t xml:space="preserve">modifier —&gt; signed, unsigned </w:t>
      </w:r>
      <w:r w:rsidR="00215F22">
        <w:t xml:space="preserve">—&gt; </w:t>
      </w:r>
      <w:r w:rsidR="00215F22">
        <w:rPr>
          <w:b/>
          <w:bCs/>
        </w:rPr>
        <w:t xml:space="preserve">Signed </w:t>
      </w:r>
      <w:r w:rsidR="00215F22">
        <w:t xml:space="preserve">use for negative sign </w:t>
      </w:r>
      <w:r w:rsidR="00236C2D">
        <w:t xml:space="preserve">and </w:t>
      </w:r>
      <w:r w:rsidR="00236C2D">
        <w:rPr>
          <w:b/>
          <w:bCs/>
        </w:rPr>
        <w:t xml:space="preserve">unsigned </w:t>
      </w:r>
      <w:r w:rsidR="00236C2D">
        <w:t>use for positive values</w:t>
      </w:r>
    </w:p>
    <w:p w14:paraId="63BD6A1C" w14:textId="1CE4A791" w:rsidR="00236C2D" w:rsidRDefault="0037051B" w:rsidP="0037051B">
      <w:pPr>
        <w:ind w:left="59"/>
        <w:rPr>
          <w:b/>
          <w:bCs/>
        </w:rPr>
      </w:pPr>
      <w:r>
        <w:rPr>
          <w:b/>
          <w:bCs/>
        </w:rPr>
        <w:t xml:space="preserve">9. </w:t>
      </w:r>
      <w:r w:rsidR="00FF0635">
        <w:rPr>
          <w:b/>
          <w:bCs/>
        </w:rPr>
        <w:t xml:space="preserve">Can you assign a character constant in an </w:t>
      </w:r>
      <w:proofErr w:type="spellStart"/>
      <w:r w:rsidR="00FF0635">
        <w:rPr>
          <w:b/>
          <w:bCs/>
        </w:rPr>
        <w:t>int</w:t>
      </w:r>
      <w:proofErr w:type="spellEnd"/>
      <w:r w:rsidR="00FF0635">
        <w:rPr>
          <w:b/>
          <w:bCs/>
        </w:rPr>
        <w:t xml:space="preserve"> variable?</w:t>
      </w:r>
    </w:p>
    <w:p w14:paraId="0AFD230C" w14:textId="7D70846B" w:rsidR="00FF0635" w:rsidRDefault="00D37997" w:rsidP="0037051B">
      <w:pPr>
        <w:ind w:left="59"/>
      </w:pPr>
      <w:proofErr w:type="spellStart"/>
      <w:r>
        <w:t>Ans</w:t>
      </w:r>
      <w:proofErr w:type="spellEnd"/>
      <w:r>
        <w:t xml:space="preserve"> :- yes </w:t>
      </w:r>
    </w:p>
    <w:p w14:paraId="4E84163C" w14:textId="23A52AE7" w:rsidR="00D37997" w:rsidRDefault="00D37997" w:rsidP="0037051B">
      <w:pPr>
        <w:ind w:left="59"/>
        <w:rPr>
          <w:b/>
          <w:bCs/>
        </w:rPr>
      </w:pPr>
      <w:r>
        <w:rPr>
          <w:b/>
          <w:bCs/>
        </w:rPr>
        <w:t xml:space="preserve">10. </w:t>
      </w:r>
      <w:r w:rsidR="00B12015">
        <w:rPr>
          <w:b/>
          <w:bCs/>
        </w:rPr>
        <w:t>State the following statement as true or false –”Every block of code is a function”.</w:t>
      </w:r>
    </w:p>
    <w:p w14:paraId="126B9E7C" w14:textId="1C5EC1D1" w:rsidR="00B12015" w:rsidRPr="00B12015" w:rsidRDefault="00B12015" w:rsidP="0037051B">
      <w:pPr>
        <w:ind w:left="59"/>
      </w:pPr>
      <w:proofErr w:type="spellStart"/>
      <w:r>
        <w:t>Ans</w:t>
      </w:r>
      <w:proofErr w:type="spellEnd"/>
      <w:r>
        <w:t xml:space="preserve"> :- </w:t>
      </w:r>
      <w:r w:rsidR="009D6CF4">
        <w:t>No</w:t>
      </w:r>
    </w:p>
    <w:p w14:paraId="5B929897" w14:textId="75356806" w:rsidR="00FF0635" w:rsidRDefault="00FF0635" w:rsidP="0037051B">
      <w:pPr>
        <w:ind w:left="59"/>
        <w:rPr>
          <w:b/>
          <w:bCs/>
        </w:rPr>
      </w:pPr>
    </w:p>
    <w:p w14:paraId="79D0A243" w14:textId="53EDCE83" w:rsidR="00FF0635" w:rsidRDefault="00FF0635" w:rsidP="0037051B">
      <w:pPr>
        <w:ind w:left="59"/>
        <w:rPr>
          <w:b/>
          <w:bCs/>
        </w:rPr>
      </w:pPr>
    </w:p>
    <w:p w14:paraId="65186043" w14:textId="77777777" w:rsidR="00FF0635" w:rsidRPr="0037051B" w:rsidRDefault="00FF0635" w:rsidP="0037051B">
      <w:pPr>
        <w:ind w:left="59"/>
        <w:rPr>
          <w:b/>
          <w:bCs/>
        </w:rPr>
      </w:pPr>
    </w:p>
    <w:p w14:paraId="69D55A5F" w14:textId="77777777" w:rsidR="00A37641" w:rsidRPr="001321DE" w:rsidRDefault="00A37641"/>
    <w:sectPr w:rsidR="00A37641" w:rsidRPr="0013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65C5FCE"/>
    <w:multiLevelType w:val="hybridMultilevel"/>
    <w:tmpl w:val="5476A6A0"/>
    <w:lvl w:ilvl="0" w:tplc="FFFFFFFF">
      <w:start w:val="1"/>
      <w:numFmt w:val="decimal"/>
      <w:lvlText w:val="%1."/>
      <w:lvlJc w:val="left"/>
      <w:pPr>
        <w:ind w:left="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9" w:hanging="360"/>
      </w:pPr>
    </w:lvl>
    <w:lvl w:ilvl="2" w:tplc="0409001B" w:tentative="1">
      <w:start w:val="1"/>
      <w:numFmt w:val="lowerRoman"/>
      <w:lvlText w:val="%3."/>
      <w:lvlJc w:val="right"/>
      <w:pPr>
        <w:ind w:left="1859" w:hanging="180"/>
      </w:pPr>
    </w:lvl>
    <w:lvl w:ilvl="3" w:tplc="0409000F" w:tentative="1">
      <w:start w:val="1"/>
      <w:numFmt w:val="decimal"/>
      <w:lvlText w:val="%4."/>
      <w:lvlJc w:val="left"/>
      <w:pPr>
        <w:ind w:left="2579" w:hanging="360"/>
      </w:pPr>
    </w:lvl>
    <w:lvl w:ilvl="4" w:tplc="04090019" w:tentative="1">
      <w:start w:val="1"/>
      <w:numFmt w:val="lowerLetter"/>
      <w:lvlText w:val="%5."/>
      <w:lvlJc w:val="left"/>
      <w:pPr>
        <w:ind w:left="3299" w:hanging="360"/>
      </w:pPr>
    </w:lvl>
    <w:lvl w:ilvl="5" w:tplc="0409001B" w:tentative="1">
      <w:start w:val="1"/>
      <w:numFmt w:val="lowerRoman"/>
      <w:lvlText w:val="%6."/>
      <w:lvlJc w:val="right"/>
      <w:pPr>
        <w:ind w:left="4019" w:hanging="180"/>
      </w:pPr>
    </w:lvl>
    <w:lvl w:ilvl="6" w:tplc="0409000F" w:tentative="1">
      <w:start w:val="1"/>
      <w:numFmt w:val="decimal"/>
      <w:lvlText w:val="%7."/>
      <w:lvlJc w:val="left"/>
      <w:pPr>
        <w:ind w:left="4739" w:hanging="360"/>
      </w:pPr>
    </w:lvl>
    <w:lvl w:ilvl="7" w:tplc="04090019" w:tentative="1">
      <w:start w:val="1"/>
      <w:numFmt w:val="lowerLetter"/>
      <w:lvlText w:val="%8."/>
      <w:lvlJc w:val="left"/>
      <w:pPr>
        <w:ind w:left="5459" w:hanging="360"/>
      </w:pPr>
    </w:lvl>
    <w:lvl w:ilvl="8" w:tplc="04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14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85840811">
    <w:abstractNumId w:val="11"/>
  </w:num>
  <w:num w:numId="2" w16cid:durableId="954822641">
    <w:abstractNumId w:val="10"/>
  </w:num>
  <w:num w:numId="3" w16cid:durableId="589509554">
    <w:abstractNumId w:val="14"/>
  </w:num>
  <w:num w:numId="4" w16cid:durableId="2112508327">
    <w:abstractNumId w:val="12"/>
  </w:num>
  <w:num w:numId="5" w16cid:durableId="1210844472">
    <w:abstractNumId w:val="9"/>
  </w:num>
  <w:num w:numId="6" w16cid:durableId="1162425580">
    <w:abstractNumId w:val="7"/>
  </w:num>
  <w:num w:numId="7" w16cid:durableId="172575618">
    <w:abstractNumId w:val="6"/>
  </w:num>
  <w:num w:numId="8" w16cid:durableId="1106730267">
    <w:abstractNumId w:val="5"/>
  </w:num>
  <w:num w:numId="9" w16cid:durableId="78911637">
    <w:abstractNumId w:val="4"/>
  </w:num>
  <w:num w:numId="10" w16cid:durableId="1631127890">
    <w:abstractNumId w:val="8"/>
  </w:num>
  <w:num w:numId="11" w16cid:durableId="1475563864">
    <w:abstractNumId w:val="3"/>
  </w:num>
  <w:num w:numId="12" w16cid:durableId="657002260">
    <w:abstractNumId w:val="2"/>
  </w:num>
  <w:num w:numId="13" w16cid:durableId="120930184">
    <w:abstractNumId w:val="1"/>
  </w:num>
  <w:num w:numId="14" w16cid:durableId="2012176598">
    <w:abstractNumId w:val="0"/>
  </w:num>
  <w:num w:numId="15" w16cid:durableId="10694944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76"/>
    <w:rsid w:val="000005E5"/>
    <w:rsid w:val="0003776B"/>
    <w:rsid w:val="001204DF"/>
    <w:rsid w:val="00126516"/>
    <w:rsid w:val="001321DE"/>
    <w:rsid w:val="00144A7D"/>
    <w:rsid w:val="00150D1D"/>
    <w:rsid w:val="001C190D"/>
    <w:rsid w:val="00215F22"/>
    <w:rsid w:val="00220F52"/>
    <w:rsid w:val="00236C2D"/>
    <w:rsid w:val="002A536F"/>
    <w:rsid w:val="0037051B"/>
    <w:rsid w:val="00442B3C"/>
    <w:rsid w:val="004846D0"/>
    <w:rsid w:val="004C5A05"/>
    <w:rsid w:val="004F1928"/>
    <w:rsid w:val="005132D8"/>
    <w:rsid w:val="005B5FA8"/>
    <w:rsid w:val="00707F22"/>
    <w:rsid w:val="007278DD"/>
    <w:rsid w:val="007C262D"/>
    <w:rsid w:val="008B0F1A"/>
    <w:rsid w:val="009944D1"/>
    <w:rsid w:val="009C7362"/>
    <w:rsid w:val="009D6CF4"/>
    <w:rsid w:val="00A038A2"/>
    <w:rsid w:val="00A36346"/>
    <w:rsid w:val="00A37641"/>
    <w:rsid w:val="00AC2BC3"/>
    <w:rsid w:val="00B12015"/>
    <w:rsid w:val="00B45814"/>
    <w:rsid w:val="00B63FA7"/>
    <w:rsid w:val="00C059EB"/>
    <w:rsid w:val="00C257CC"/>
    <w:rsid w:val="00C520A0"/>
    <w:rsid w:val="00C80DDC"/>
    <w:rsid w:val="00C94D20"/>
    <w:rsid w:val="00D01DC8"/>
    <w:rsid w:val="00D37997"/>
    <w:rsid w:val="00D77176"/>
    <w:rsid w:val="00D87780"/>
    <w:rsid w:val="00DC53FE"/>
    <w:rsid w:val="00E94641"/>
    <w:rsid w:val="00FC148D"/>
    <w:rsid w:val="00FF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CA9D"/>
  <w15:chartTrackingRefBased/>
  <w15:docId w15:val="{0ED255D8-BCD1-A249-ACD1-CB36B936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1C1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1AB5E8C-0A75-1046-A154-69F495584819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%7bB1AB5E8C-0A75-1046-A154-69F495584819%7dtf02786994.dotx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Pathak</dc:creator>
  <cp:keywords/>
  <dc:description/>
  <cp:lastModifiedBy>Somnath Pathak</cp:lastModifiedBy>
  <cp:revision>2</cp:revision>
  <dcterms:created xsi:type="dcterms:W3CDTF">2022-06-21T12:15:00Z</dcterms:created>
  <dcterms:modified xsi:type="dcterms:W3CDTF">2022-06-21T12:15:00Z</dcterms:modified>
</cp:coreProperties>
</file>